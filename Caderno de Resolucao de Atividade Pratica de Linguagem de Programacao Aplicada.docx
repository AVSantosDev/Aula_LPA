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6A833F39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83B6E" wp14:editId="481D6D03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002B323F" w:rsidR="00FB0992" w:rsidRPr="0053537A" w:rsidRDefault="00262B3D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Linguagem de Programação APlicada</w:t>
                                </w:r>
                              </w:p>
                              <w:p w14:paraId="0532A29A" w14:textId="68B46F68" w:rsidR="005B49D4" w:rsidRPr="00474851" w:rsidRDefault="0053537A" w:rsidP="00474851">
                                <w:pPr>
                                  <w:pStyle w:val="11-TIPODETRABALHO"/>
                                  <w:jc w:val="both"/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 w:rsidRPr="00474851">
                                  <w:rPr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="009638F4">
                                  <w:rPr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9638F4" w:rsidRPr="009638F4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André vieira dos santos 2792750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pt;margin-top:342pt;width:487.3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002B323F" w:rsidR="00FB0992" w:rsidRPr="0053537A" w:rsidRDefault="00262B3D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Linguagem de Programação APlicada</w:t>
                          </w:r>
                        </w:p>
                        <w:p w14:paraId="0532A29A" w14:textId="68B46F68" w:rsidR="005B49D4" w:rsidRPr="00474851" w:rsidRDefault="0053537A" w:rsidP="00474851">
                          <w:pPr>
                            <w:pStyle w:val="11-TIPODETRABALHO"/>
                            <w:jc w:val="both"/>
                            <w:rPr>
                              <w:color w:val="FF0000"/>
                              <w:sz w:val="44"/>
                              <w:szCs w:val="44"/>
                            </w:rPr>
                          </w:pPr>
                          <w:r w:rsidRPr="00474851">
                            <w:rPr>
                              <w:sz w:val="44"/>
                              <w:szCs w:val="44"/>
                            </w:rPr>
                            <w:t>ALUNO:</w:t>
                          </w:r>
                          <w:r w:rsidR="009638F4">
                            <w:rPr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9638F4" w:rsidRPr="009638F4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André vieira dos santos 2792750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5645E98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9638F4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5645E98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9638F4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41034AEA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B39FCD4" w:rsidR="00D010AE" w:rsidRPr="00096AAF" w:rsidRDefault="00FB0992" w:rsidP="007A15F5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>Prof. MSc. Renan Portela 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B39FCD4" w:rsidR="00D010AE" w:rsidRPr="00096AAF" w:rsidRDefault="00FB0992" w:rsidP="007A15F5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>Prof. MSc. Renan Portela Jorge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C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F217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4D5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00B41485">
        <w:tc>
          <w:tcPr>
            <w:tcW w:w="9716" w:type="dxa"/>
            <w:shd w:val="clear" w:color="auto" w:fill="113162"/>
          </w:tcPr>
          <w:p w14:paraId="161E6BCF" w14:textId="14B7C75C"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14:paraId="070D7866" w14:textId="77777777" w:rsidTr="00B41485">
        <w:tc>
          <w:tcPr>
            <w:tcW w:w="9716" w:type="dxa"/>
          </w:tcPr>
          <w:p w14:paraId="6CBF5DCD" w14:textId="77777777"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14:paraId="7F9B620D" w14:textId="42AE7196"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4726C84" wp14:editId="25B8EED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14:paraId="0D5D844A" w14:textId="77777777" w:rsidTr="00B41485">
        <w:tc>
          <w:tcPr>
            <w:tcW w:w="9716" w:type="dxa"/>
            <w:shd w:val="clear" w:color="auto" w:fill="113162"/>
          </w:tcPr>
          <w:p w14:paraId="287F4973" w14:textId="2FDFBE78" w:rsidR="008F25C4" w:rsidRDefault="00494F1F" w:rsidP="00494F1F">
            <w:pPr>
              <w:ind w:firstLine="0"/>
            </w:pPr>
            <w:r w:rsidRPr="00494F1F">
              <w:t>RESPOSTA:</w:t>
            </w:r>
            <w:r w:rsidR="009638F4">
              <w:t xml:space="preserve"> Os métodos utilizados para chamar os desenhos são</w:t>
            </w:r>
          </w:p>
          <w:p w14:paraId="3FCC9E40" w14:textId="149EF9B3" w:rsidR="009638F4" w:rsidRDefault="009638F4" w:rsidP="00494F1F">
            <w:pPr>
              <w:ind w:firstLine="0"/>
            </w:pPr>
            <w:r>
              <w:t>window.blit(source=bg_surf, dest=(bg_rect)) esse método realiza o desenho do plano de fundo na superfície</w:t>
            </w:r>
          </w:p>
          <w:p w14:paraId="30B7BEA8" w14:textId="2D5C3C85" w:rsidR="009638F4" w:rsidRDefault="009638F4" w:rsidP="00494F1F">
            <w:pPr>
              <w:ind w:firstLine="0"/>
            </w:pPr>
            <w:r>
              <w:t>window.blit(source=player_surf, dest=(player_rect)) esse método realiza o desenho do objeto player na superfície após realizar o desenho do background</w:t>
            </w:r>
          </w:p>
          <w:p w14:paraId="3979B690" w14:textId="44A76046" w:rsidR="008F25C4" w:rsidRPr="00F83D8E" w:rsidRDefault="009638F4" w:rsidP="00C927CC">
            <w:pPr>
              <w:ind w:firstLine="0"/>
            </w:pPr>
            <w:r>
              <w:t xml:space="preserve">O método pygame.display.flip necessita para que cada execução do for seja atualizado a posição do objeto </w:t>
            </w:r>
            <w:r w:rsidR="00C927CC">
              <w:t>seja desenhado novamente o bg_surf e player_surf na na nova posição na tela do programa.</w:t>
            </w:r>
          </w:p>
        </w:tc>
      </w:tr>
    </w:tbl>
    <w:p w14:paraId="54EC0D51" w14:textId="1AC0743F"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25C4" w14:paraId="53C3A659" w14:textId="77777777" w:rsidTr="00CE3B30">
        <w:tc>
          <w:tcPr>
            <w:tcW w:w="9716" w:type="dxa"/>
            <w:shd w:val="clear" w:color="auto" w:fill="113162"/>
          </w:tcPr>
          <w:p w14:paraId="250BE101" w14:textId="490B2BDB"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14:paraId="58C0FFC5" w14:textId="77777777" w:rsidTr="00CE3B30">
        <w:tc>
          <w:tcPr>
            <w:tcW w:w="9716" w:type="dxa"/>
          </w:tcPr>
          <w:p w14:paraId="3A6E33E6" w14:textId="3E712263"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14:paraId="691B560C" w14:textId="77B15D1C"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</w:rPr>
              <w:drawing>
                <wp:inline distT="0" distB="0" distL="0" distR="0" wp14:anchorId="6A4DE425" wp14:editId="67CB28F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14:paraId="6247B8AF" w14:textId="77777777" w:rsidTr="00CE3B30">
        <w:tc>
          <w:tcPr>
            <w:tcW w:w="9716" w:type="dxa"/>
            <w:shd w:val="clear" w:color="auto" w:fill="113162"/>
          </w:tcPr>
          <w:p w14:paraId="7F211A9B" w14:textId="77777777"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340697AF" w14:textId="16DCA575" w:rsidR="008F25C4" w:rsidRDefault="002236E6" w:rsidP="00CE3B30">
            <w:pPr>
              <w:ind w:firstLine="0"/>
            </w:pPr>
            <w:r>
              <w:t>Foi criado a Classe EntityFactory para que não sobrecarregue a classe level, a Classe EntityFactory é responsável pela criação de cada Player, Enemy e Background de acordo com o level selecionado, retirando essa responsabilidade da classe Level de estar criando os objetos.</w:t>
            </w:r>
          </w:p>
          <w:p w14:paraId="7BF5D349" w14:textId="77777777" w:rsidR="008F25C4" w:rsidRDefault="008F25C4" w:rsidP="00CE3B30">
            <w:pPr>
              <w:ind w:firstLine="0"/>
            </w:pPr>
          </w:p>
          <w:p w14:paraId="20B798FF" w14:textId="77777777" w:rsidR="008F25C4" w:rsidRDefault="008F25C4" w:rsidP="00CE3B30">
            <w:pPr>
              <w:ind w:firstLine="0"/>
            </w:pPr>
          </w:p>
          <w:p w14:paraId="3E7543AE" w14:textId="77777777" w:rsidR="008F25C4" w:rsidRDefault="008F25C4" w:rsidP="00CE3B30">
            <w:pPr>
              <w:ind w:firstLine="0"/>
            </w:pPr>
          </w:p>
          <w:p w14:paraId="33B24A45" w14:textId="77777777" w:rsidR="008F25C4" w:rsidRDefault="008F25C4" w:rsidP="00CE3B30">
            <w:pPr>
              <w:ind w:firstLine="0"/>
            </w:pPr>
          </w:p>
          <w:p w14:paraId="59D80DA9" w14:textId="77777777" w:rsidR="008F25C4" w:rsidRDefault="008F25C4" w:rsidP="00CE3B30">
            <w:pPr>
              <w:ind w:firstLine="0"/>
            </w:pPr>
          </w:p>
          <w:p w14:paraId="5090E901" w14:textId="77777777" w:rsidR="008F25C4" w:rsidRPr="00F83D8E" w:rsidRDefault="008F25C4" w:rsidP="00CE3B30">
            <w:pPr>
              <w:ind w:firstLine="0"/>
            </w:pPr>
          </w:p>
        </w:tc>
      </w:tr>
    </w:tbl>
    <w:p w14:paraId="7126298B" w14:textId="77777777"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41255C" w14:paraId="15B1DEF3" w14:textId="77777777" w:rsidTr="00CE3B30">
        <w:tc>
          <w:tcPr>
            <w:tcW w:w="9716" w:type="dxa"/>
            <w:shd w:val="clear" w:color="auto" w:fill="113162"/>
          </w:tcPr>
          <w:p w14:paraId="6014B6B3" w14:textId="63443A35"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14:paraId="3A019847" w14:textId="77777777" w:rsidTr="00CE3B30">
        <w:tc>
          <w:tcPr>
            <w:tcW w:w="9716" w:type="dxa"/>
          </w:tcPr>
          <w:p w14:paraId="448B95E0" w14:textId="3C5E17DB"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14:paraId="69B2482E" w14:textId="77777777" w:rsidTr="00CE3B30">
        <w:tc>
          <w:tcPr>
            <w:tcW w:w="9716" w:type="dxa"/>
            <w:shd w:val="clear" w:color="auto" w:fill="113162"/>
          </w:tcPr>
          <w:p w14:paraId="6A3BB6D4" w14:textId="77777777" w:rsidR="0041255C" w:rsidRDefault="0041255C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0FE1D775" w14:textId="77777777" w:rsidR="0041255C" w:rsidRDefault="0041255C" w:rsidP="00CE3B30">
            <w:pPr>
              <w:ind w:firstLine="0"/>
            </w:pPr>
          </w:p>
          <w:p w14:paraId="66136151" w14:textId="77777777" w:rsidR="0041255C" w:rsidRDefault="0041255C" w:rsidP="00CE3B30">
            <w:pPr>
              <w:ind w:firstLine="0"/>
            </w:pPr>
          </w:p>
          <w:p w14:paraId="10895B03" w14:textId="77777777" w:rsidR="0041255C" w:rsidRDefault="0041255C" w:rsidP="00CE3B30">
            <w:pPr>
              <w:ind w:firstLine="0"/>
            </w:pPr>
          </w:p>
          <w:p w14:paraId="00753BDD" w14:textId="77777777" w:rsidR="0041255C" w:rsidRDefault="0041255C" w:rsidP="00CE3B30">
            <w:pPr>
              <w:ind w:firstLine="0"/>
            </w:pPr>
          </w:p>
          <w:p w14:paraId="2C86427C" w14:textId="77777777" w:rsidR="0041255C" w:rsidRDefault="0041255C" w:rsidP="00CE3B30">
            <w:pPr>
              <w:ind w:firstLine="0"/>
            </w:pPr>
          </w:p>
          <w:p w14:paraId="35B1678A" w14:textId="77777777" w:rsidR="0041255C" w:rsidRDefault="0041255C" w:rsidP="00CE3B30">
            <w:pPr>
              <w:ind w:firstLine="0"/>
            </w:pPr>
          </w:p>
          <w:p w14:paraId="71DDEBF7" w14:textId="77777777" w:rsidR="0041255C" w:rsidRPr="00F83D8E" w:rsidRDefault="0041255C" w:rsidP="00CE3B30">
            <w:pPr>
              <w:ind w:firstLine="0"/>
            </w:pPr>
          </w:p>
        </w:tc>
      </w:tr>
    </w:tbl>
    <w:p w14:paraId="3C7FB99B" w14:textId="77777777"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1F2F1D" w14:paraId="25172793" w14:textId="77777777" w:rsidTr="00CE3B30">
        <w:tc>
          <w:tcPr>
            <w:tcW w:w="9716" w:type="dxa"/>
            <w:shd w:val="clear" w:color="auto" w:fill="113162"/>
          </w:tcPr>
          <w:p w14:paraId="0B0049AD" w14:textId="5ECF1C53"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14:paraId="6FBC8AC2" w14:textId="77777777" w:rsidTr="00CE3B30">
        <w:tc>
          <w:tcPr>
            <w:tcW w:w="9716" w:type="dxa"/>
          </w:tcPr>
          <w:p w14:paraId="0455EEF3" w14:textId="00C6050E"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14:paraId="1F0F92B7" w14:textId="77777777" w:rsidTr="00CE3B30">
        <w:tc>
          <w:tcPr>
            <w:tcW w:w="9716" w:type="dxa"/>
            <w:shd w:val="clear" w:color="auto" w:fill="113162"/>
          </w:tcPr>
          <w:p w14:paraId="2F24344E" w14:textId="77777777" w:rsidR="001F2F1D" w:rsidRDefault="001F2F1D" w:rsidP="00CE3B30">
            <w:pPr>
              <w:ind w:firstLine="0"/>
            </w:pPr>
            <w:r w:rsidRPr="00494F1F">
              <w:t>RESPOSTA:</w:t>
            </w:r>
            <w:r>
              <w:t xml:space="preserve"> (INSERIR RESPOSTA AQUI)</w:t>
            </w:r>
          </w:p>
          <w:p w14:paraId="1AF769AF" w14:textId="77777777" w:rsidR="001F2F1D" w:rsidRDefault="001F2F1D" w:rsidP="00CE3B30">
            <w:pPr>
              <w:ind w:firstLine="0"/>
            </w:pPr>
          </w:p>
          <w:p w14:paraId="209E0DC8" w14:textId="77777777" w:rsidR="001F2F1D" w:rsidRDefault="001F2F1D" w:rsidP="00CE3B30">
            <w:pPr>
              <w:ind w:firstLine="0"/>
            </w:pPr>
          </w:p>
          <w:p w14:paraId="6A8375C4" w14:textId="77777777" w:rsidR="001F2F1D" w:rsidRDefault="001F2F1D" w:rsidP="00CE3B30">
            <w:pPr>
              <w:ind w:firstLine="0"/>
            </w:pPr>
          </w:p>
          <w:p w14:paraId="5049BE50" w14:textId="77777777" w:rsidR="001F2F1D" w:rsidRDefault="001F2F1D" w:rsidP="00CE3B30">
            <w:pPr>
              <w:ind w:firstLine="0"/>
            </w:pPr>
          </w:p>
          <w:p w14:paraId="3816E24C" w14:textId="77777777" w:rsidR="001F2F1D" w:rsidRDefault="001F2F1D" w:rsidP="00CE3B30">
            <w:pPr>
              <w:ind w:firstLine="0"/>
            </w:pPr>
          </w:p>
          <w:p w14:paraId="60F45247" w14:textId="77777777" w:rsidR="001F2F1D" w:rsidRDefault="001F2F1D" w:rsidP="00CE3B30">
            <w:pPr>
              <w:ind w:firstLine="0"/>
            </w:pPr>
          </w:p>
          <w:p w14:paraId="18055160" w14:textId="77777777" w:rsidR="001F2F1D" w:rsidRPr="00F83D8E" w:rsidRDefault="001F2F1D" w:rsidP="00CE3B30">
            <w:pPr>
              <w:ind w:firstLine="0"/>
            </w:pPr>
          </w:p>
        </w:tc>
      </w:tr>
    </w:tbl>
    <w:p w14:paraId="2A3C1CDB" w14:textId="546186DD" w:rsidR="001F2F1D" w:rsidRDefault="001F2F1D">
      <w:pPr>
        <w:ind w:firstLine="709"/>
      </w:pPr>
    </w:p>
    <w:p w14:paraId="7F9F0915" w14:textId="77777777" w:rsidR="008F25C4" w:rsidRDefault="008F25C4" w:rsidP="001F2F1D">
      <w:pPr>
        <w:ind w:firstLine="0"/>
      </w:pPr>
    </w:p>
    <w:sectPr w:rsidR="008F25C4" w:rsidSect="00073A44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9E32F" w14:textId="77777777" w:rsidR="00073A44" w:rsidRDefault="00073A44" w:rsidP="00B5761D">
      <w:r>
        <w:separator/>
      </w:r>
    </w:p>
    <w:p w14:paraId="58CD589D" w14:textId="77777777" w:rsidR="00073A44" w:rsidRDefault="00073A44" w:rsidP="00B5761D"/>
    <w:p w14:paraId="58CD775E" w14:textId="77777777" w:rsidR="00073A44" w:rsidRDefault="00073A44" w:rsidP="00B5761D"/>
  </w:endnote>
  <w:endnote w:type="continuationSeparator" w:id="0">
    <w:p w14:paraId="2ABF0E40" w14:textId="77777777" w:rsidR="00073A44" w:rsidRDefault="00073A44" w:rsidP="00B5761D">
      <w:r>
        <w:continuationSeparator/>
      </w:r>
    </w:p>
    <w:p w14:paraId="7E927A7F" w14:textId="77777777" w:rsidR="00073A44" w:rsidRDefault="00073A44" w:rsidP="00B5761D"/>
    <w:p w14:paraId="547264C1" w14:textId="77777777" w:rsidR="00073A44" w:rsidRDefault="00073A44" w:rsidP="00B5761D"/>
  </w:endnote>
  <w:endnote w:type="continuationNotice" w:id="1">
    <w:p w14:paraId="0A79F4BB" w14:textId="77777777" w:rsidR="00073A44" w:rsidRDefault="00073A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47136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A46FB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1C60" w14:textId="77777777" w:rsidR="00073A44" w:rsidRDefault="00073A44" w:rsidP="00B5761D">
      <w:r>
        <w:separator/>
      </w:r>
    </w:p>
    <w:p w14:paraId="1D9C3ED5" w14:textId="77777777" w:rsidR="00073A44" w:rsidRDefault="00073A44" w:rsidP="00B5761D"/>
    <w:p w14:paraId="0E232E73" w14:textId="77777777" w:rsidR="00073A44" w:rsidRDefault="00073A44" w:rsidP="00B5761D"/>
  </w:footnote>
  <w:footnote w:type="continuationSeparator" w:id="0">
    <w:p w14:paraId="4B3C1DD4" w14:textId="77777777" w:rsidR="00073A44" w:rsidRDefault="00073A44" w:rsidP="00B5761D">
      <w:r>
        <w:continuationSeparator/>
      </w:r>
    </w:p>
    <w:p w14:paraId="5C5125E8" w14:textId="77777777" w:rsidR="00073A44" w:rsidRDefault="00073A44" w:rsidP="00B5761D"/>
    <w:p w14:paraId="30281198" w14:textId="77777777" w:rsidR="00073A44" w:rsidRDefault="00073A44" w:rsidP="00B5761D"/>
  </w:footnote>
  <w:footnote w:type="continuationNotice" w:id="1">
    <w:p w14:paraId="52A6F59B" w14:textId="77777777" w:rsidR="00073A44" w:rsidRDefault="00073A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5AA15" w14:textId="52046CB3" w:rsidR="00FB0992" w:rsidRDefault="00FB0992" w:rsidP="007B06F8">
    <w:pPr>
      <w:pStyle w:val="CabealhodoSumrio"/>
    </w:pPr>
    <w:r>
      <w:rPr>
        <w:noProof/>
      </w:rPr>
      <w:drawing>
        <wp:anchor distT="0" distB="0" distL="114300" distR="114300" simplePos="0" relativeHeight="25146112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5CA9AB8A" w14:textId="408C5ADB" w:rsidR="008F25C4" w:rsidRPr="008F25C4" w:rsidRDefault="008F25C4" w:rsidP="008F25C4">
    <w:pPr>
      <w:pStyle w:val="CabealhodoSumrio"/>
    </w:pPr>
    <w:r>
      <w:t>Linguagem de Programação Aplicada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468288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4B881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498727">
    <w:abstractNumId w:val="17"/>
  </w:num>
  <w:num w:numId="2" w16cid:durableId="506941247">
    <w:abstractNumId w:val="15"/>
  </w:num>
  <w:num w:numId="3" w16cid:durableId="867909574">
    <w:abstractNumId w:val="12"/>
  </w:num>
  <w:num w:numId="4" w16cid:durableId="2141920136">
    <w:abstractNumId w:val="23"/>
  </w:num>
  <w:num w:numId="5" w16cid:durableId="1402406939">
    <w:abstractNumId w:val="21"/>
  </w:num>
  <w:num w:numId="6" w16cid:durableId="193543399">
    <w:abstractNumId w:val="7"/>
  </w:num>
  <w:num w:numId="7" w16cid:durableId="879365962">
    <w:abstractNumId w:val="20"/>
  </w:num>
  <w:num w:numId="8" w16cid:durableId="693922503">
    <w:abstractNumId w:val="4"/>
  </w:num>
  <w:num w:numId="9" w16cid:durableId="518129189">
    <w:abstractNumId w:val="11"/>
  </w:num>
  <w:num w:numId="10" w16cid:durableId="815953809">
    <w:abstractNumId w:val="16"/>
  </w:num>
  <w:num w:numId="11" w16cid:durableId="1684551846">
    <w:abstractNumId w:val="6"/>
  </w:num>
  <w:num w:numId="12" w16cid:durableId="936795468">
    <w:abstractNumId w:val="19"/>
  </w:num>
  <w:num w:numId="13" w16cid:durableId="1406802197">
    <w:abstractNumId w:val="22"/>
  </w:num>
  <w:num w:numId="14" w16cid:durableId="664016619">
    <w:abstractNumId w:val="3"/>
  </w:num>
  <w:num w:numId="15" w16cid:durableId="1329751389">
    <w:abstractNumId w:val="5"/>
  </w:num>
  <w:num w:numId="16" w16cid:durableId="338586729">
    <w:abstractNumId w:val="13"/>
  </w:num>
  <w:num w:numId="17" w16cid:durableId="2140147659">
    <w:abstractNumId w:val="8"/>
  </w:num>
  <w:num w:numId="18" w16cid:durableId="1486824883">
    <w:abstractNumId w:val="0"/>
  </w:num>
  <w:num w:numId="19" w16cid:durableId="449401703">
    <w:abstractNumId w:val="9"/>
  </w:num>
  <w:num w:numId="20" w16cid:durableId="2055494628">
    <w:abstractNumId w:val="14"/>
  </w:num>
  <w:num w:numId="21" w16cid:durableId="1898971379">
    <w:abstractNumId w:val="18"/>
  </w:num>
  <w:num w:numId="22" w16cid:durableId="1001547110">
    <w:abstractNumId w:val="2"/>
  </w:num>
  <w:num w:numId="23" w16cid:durableId="596252354">
    <w:abstractNumId w:val="1"/>
  </w:num>
  <w:num w:numId="24" w16cid:durableId="837965168">
    <w:abstractNumId w:val="10"/>
  </w:num>
  <w:num w:numId="25" w16cid:durableId="2061904297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A44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36E6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91B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38F4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7CC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20A95DD1-FE18-4EF4-8114-5C90682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styleId="TabeladeGrade4-nfase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27</TotalTime>
  <Pages>5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ANDRÉ VIEIRA DOS SANTOS</cp:lastModifiedBy>
  <cp:revision>14</cp:revision>
  <cp:lastPrinted>2020-11-23T19:22:00Z</cp:lastPrinted>
  <dcterms:created xsi:type="dcterms:W3CDTF">2023-02-25T15:48:00Z</dcterms:created>
  <dcterms:modified xsi:type="dcterms:W3CDTF">2024-03-22T01:43:00Z</dcterms:modified>
</cp:coreProperties>
</file>